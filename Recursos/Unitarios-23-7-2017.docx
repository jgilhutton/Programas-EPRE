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0,41030197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0,82060393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1,22981176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1,64011373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2,20797165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2,71236953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34,69841669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44,16052711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56,77813318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0,47266787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0,63131796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0,94642987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1,57665369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2,68173365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37,85281821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50,46933014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bookmarkStart w:id="0" w:name="_GoBack" w:colFirst="3" w:colLast="3"/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0,53612790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0,63131796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0,72541388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0,78887391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1,57665369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2,36552760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44,16052711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  <w:bookmarkEnd w:id="0"/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D5" w:rsidRDefault="005E3FD5">
      <w:r>
        <w:separator/>
      </w:r>
    </w:p>
  </w:endnote>
  <w:endnote w:type="continuationSeparator" w:id="0">
    <w:p w:rsidR="005E3FD5" w:rsidRDefault="005E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EB1842">
      <w:rPr>
        <w:noProof/>
      </w:rPr>
      <w:t>2</w:t>
    </w:r>
    <w:r w:rsidR="001B093D">
      <w:fldChar w:fldCharType="end"/>
    </w:r>
    <w:r w:rsidR="00601C95">
      <w:t>/</w:t>
    </w:r>
    <w:r w:rsidR="005E3FD5">
      <w:fldChar w:fldCharType="begin"/>
    </w:r>
    <w:r w:rsidR="005E3FD5">
      <w:instrText xml:space="preserve"> NUMPAGES   \* MERGEFORMAT </w:instrText>
    </w:r>
    <w:r w:rsidR="005E3FD5">
      <w:fldChar w:fldCharType="separate"/>
    </w:r>
    <w:r w:rsidR="00EB1842">
      <w:rPr>
        <w:noProof/>
      </w:rPr>
      <w:t>2</w:t>
    </w:r>
    <w:r w:rsidR="005E3FD5">
      <w:rPr>
        <w:noProof/>
      </w:rPr>
      <w:fldChar w:fldCharType="end"/>
    </w:r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EB1842">
      <w:rPr>
        <w:noProof/>
      </w:rPr>
      <w:t>1</w:t>
    </w:r>
    <w:r w:rsidR="001B093D">
      <w:fldChar w:fldCharType="end"/>
    </w:r>
    <w:r w:rsidR="00601C95">
      <w:t>/</w:t>
    </w:r>
    <w:r w:rsidR="005E3FD5">
      <w:fldChar w:fldCharType="begin"/>
    </w:r>
    <w:r w:rsidR="005E3FD5">
      <w:instrText xml:space="preserve"> NUMPAGES   \* MERGEFORMAT </w:instrText>
    </w:r>
    <w:r w:rsidR="005E3FD5">
      <w:fldChar w:fldCharType="separate"/>
    </w:r>
    <w:r w:rsidR="00EB1842">
      <w:rPr>
        <w:noProof/>
      </w:rPr>
      <w:t>2</w:t>
    </w:r>
    <w:r w:rsidR="005E3FD5">
      <w:rPr>
        <w:noProof/>
      </w:rPr>
      <w:fldChar w:fldCharType="end"/>
    </w:r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D5" w:rsidRDefault="005E3FD5">
      <w:r>
        <w:separator/>
      </w:r>
    </w:p>
  </w:footnote>
  <w:footnote w:type="continuationSeparator" w:id="0">
    <w:p w:rsidR="005E3FD5" w:rsidRDefault="005E3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5E3FD5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D4C3A"/>
    <w:rsid w:val="007E2A67"/>
    <w:rsid w:val="00815D4D"/>
    <w:rsid w:val="0082496E"/>
    <w:rsid w:val="00843F04"/>
    <w:rsid w:val="008B1F29"/>
    <w:rsid w:val="008C01DD"/>
    <w:rsid w:val="008E26D9"/>
    <w:rsid w:val="00955759"/>
    <w:rsid w:val="009A3681"/>
    <w:rsid w:val="00A010C3"/>
    <w:rsid w:val="00A15246"/>
    <w:rsid w:val="00AE5EB6"/>
    <w:rsid w:val="00B026FF"/>
    <w:rsid w:val="00B14A14"/>
    <w:rsid w:val="00B23C8C"/>
    <w:rsid w:val="00CA0E9E"/>
    <w:rsid w:val="00CA211E"/>
    <w:rsid w:val="00D9518F"/>
    <w:rsid w:val="00DA1240"/>
    <w:rsid w:val="00DC1D63"/>
    <w:rsid w:val="00E354CA"/>
    <w:rsid w:val="00E90C4C"/>
    <w:rsid w:val="00EB1842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73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15</cp:revision>
  <cp:lastPrinted>2012-02-29T12:20:00Z</cp:lastPrinted>
  <dcterms:created xsi:type="dcterms:W3CDTF">2017-09-13T14:41:00Z</dcterms:created>
  <dcterms:modified xsi:type="dcterms:W3CDTF">2019-06-11T16:45:00Z</dcterms:modified>
</cp:coreProperties>
</file>