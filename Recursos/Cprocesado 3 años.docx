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60A" w:rsidRPr="00453747" w:rsidRDefault="0005560A" w:rsidP="007A48C1">
      <w:bookmarkStart w:id="0" w:name="OLE_LINK13"/>
      <w:bookmarkStart w:id="1" w:name="OLE_LINK14"/>
    </w:p>
    <w:tbl>
      <w:tblPr>
        <w:tblStyle w:val="TableGrid"/>
        <w:tblW w:w="9565" w:type="dxa"/>
        <w:jc w:val="center"/>
        <w:tblLayout w:type="fixed"/>
        <w:tblCellMar>
          <w:left w:w="70" w:type="dxa"/>
          <w:right w:w="70" w:type="dxa"/>
        </w:tblCellMar>
        <w:tblLook w:val="00A0"/>
      </w:tblPr>
      <w:tblGrid>
        <w:gridCol w:w="1357"/>
        <w:gridCol w:w="1605"/>
        <w:gridCol w:w="157"/>
        <w:gridCol w:w="1923"/>
        <w:gridCol w:w="1609"/>
        <w:gridCol w:w="1090"/>
        <w:gridCol w:w="472"/>
        <w:gridCol w:w="945"/>
      </w:tblGrid>
      <w:tr w:rsidR="0005560A" w:rsidRPr="00453747">
        <w:trPr>
          <w:cantSplit/>
          <w:trHeight w:val="276"/>
          <w:tblHeader/>
          <w:jc w:val="center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0A" w:rsidRPr="00453747" w:rsidRDefault="0005560A" w:rsidP="00BC1A68">
            <w:pPr>
              <w:jc w:val="center"/>
              <w:rPr>
                <w:b/>
                <w:bCs/>
                <w:lang w:val="es-AR" w:eastAsia="es-AR"/>
              </w:rPr>
            </w:pPr>
            <w:r>
              <w:rPr>
                <w:b/>
                <w:bCs/>
                <w:lang w:val="es-AR" w:eastAsia="es-AR"/>
              </w:rPr>
              <w:t>Suministro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560A" w:rsidRPr="00453747" w:rsidRDefault="0005560A" w:rsidP="00BC1A68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Interrupción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560A" w:rsidRPr="00453747" w:rsidRDefault="0005560A" w:rsidP="00BC1A68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Inicio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560A" w:rsidRPr="00453747" w:rsidRDefault="0005560A" w:rsidP="00BC1A68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Final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560A" w:rsidRPr="00453747" w:rsidRDefault="0005560A" w:rsidP="00BC1A68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Duración [m]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560A" w:rsidRPr="00453747" w:rsidRDefault="0005560A" w:rsidP="00BC1A68">
            <w:pPr>
              <w:jc w:val="center"/>
              <w:rPr>
                <w:b/>
                <w:bCs/>
                <w:lang w:val="es-AR" w:eastAsia="es-AR"/>
              </w:rPr>
            </w:pPr>
            <w:r>
              <w:rPr>
                <w:b/>
                <w:bCs/>
                <w:lang w:val="es-AR" w:eastAsia="es-AR"/>
              </w:rPr>
              <w:t>Motivo</w:t>
            </w:r>
          </w:p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 w:rsidR="0005560A" w:rsidRPr="00453747">
        <w:trPr>
          <w:trHeight w:val="264"/>
          <w:jc w:val="center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jc w:val="center"/>
            </w:pPr>
            <w:r>
              <w:rPr>
                <w:sz w:val="22"/>
              </w:rPr>
              <w:t>MT1801030052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jc w:val="center"/>
            </w:pPr>
            <w:r>
              <w:rPr>
                <w:sz w:val="22"/>
              </w:rPr>
              <w:t>538741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>
            <w:pPr>
              <w:jc w:val="center"/>
            </w:pPr>
            <w:r>
              <w:rPr>
                <w:sz w:val="22"/>
              </w:rPr>
              <w:t>03/01/2018 13:30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z w:val="22"/>
              </w:rPr>
              <w:t>03/01/2018 14:12</w:t>
            </w:r>
          </w:p>
        </w:tc>
        <w:tc>
          <w:tcPr>
            <w:tcW w:type="dxa" w:w="0"/>
          </w:tcPr>
          <w:p>
            <w:pPr>
              <w:jc w:val="center"/>
            </w:pPr>
            <w:r>
              <w:rPr>
                <w:sz w:val="22"/>
              </w:rPr>
              <w:t>42</w:t>
            </w:r>
          </w:p>
        </w:tc>
        <w:tc>
          <w:tcPr>
            <w:tcW w:type="dxa" w:w="0"/>
          </w:tcPr>
          <w:p>
            <w:pPr>
              <w:jc w:val="center"/>
            </w:pPr>
            <w:r>
              <w:rPr>
                <w:sz w:val="22"/>
              </w:rPr>
              <w:t>FOT_EX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MT1801080122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538742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08/01/2018 18:29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08/01/2018 18:32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MT1801080128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538743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08/01/2018 18:52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08/01/2018 20:55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123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MT1801090051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538744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09/01/2018 11:34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09/01/2018 12:04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30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FOT_EX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MT1802010021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538745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01/02/2018 12:02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01/02/2018 12:05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BT1806170000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538740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17/06/2018 08:13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17/06/2018 09:55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103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FBT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MT1809010077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72283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01/09/2018 13:49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01/09/2018 14:36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47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BT1809150012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72282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15/09/2018 11:20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15/09/2018 11:45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25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FBT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BT1811300043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101603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30/11/2018 13:48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30/11/2018 21:30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463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FBT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MT1812110019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263899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11/12/2018 04:12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11/12/2018 05:10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58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MT1812220018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263900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22/12/2018 13:56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22/12/2018 15:15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79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BT1901240138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252075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24/01/2019 20:28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24/01/2019 20:55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27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FBT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BT1901240158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252076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24/01/2019 21:20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24/01/2019 23:40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141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FBT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MT1901250009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252077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25/01/2019 00:42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25/01/2019 02:06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84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MT1901250082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252078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25/01/2019 06:42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25/01/2019 17:54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672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MT1902010040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123081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01/02/2019 08:40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01/02/2019 09:21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40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OCI_MT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MT1902010067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123082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01/02/2019 11:17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01/02/2019 11:21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BT1902270005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123080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27/02/2019 08:30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27/02/2019 11:00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151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FBT</w:t>
            </w:r>
          </w:p>
        </w:tc>
      </w:tr>
      <w:tr>
        <w:tc>
          <w:tcPr>
            <w:tcW w:type="dxa" w:w="1357"/>
          </w:tcPr>
          <w:p>
            <w:pPr>
              <w:jc w:val="center"/>
            </w:pPr>
            <w:r>
              <w:rPr>
                <w:sz w:val="22"/>
              </w:rPr>
              <w:t>14318020700</w:t>
            </w:r>
          </w:p>
        </w:tc>
        <w:tc>
          <w:tcPr>
            <w:tcW w:type="dxa" w:w="1605"/>
          </w:tcPr>
          <w:p>
            <w:pPr>
              <w:jc w:val="center"/>
            </w:pPr>
            <w:r>
              <w:rPr>
                <w:sz w:val="22"/>
              </w:rPr>
              <w:t>BT1903220021</w:t>
            </w:r>
          </w:p>
        </w:tc>
        <w:tc>
          <w:tcPr>
            <w:tcW w:type="dxa" w:w="157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923"/>
          </w:tcPr>
          <w:p>
            <w:pPr>
              <w:jc w:val="center"/>
            </w:pPr>
            <w:r>
              <w:rPr>
                <w:sz w:val="22"/>
              </w:rPr>
              <w:t>68058</w:t>
            </w:r>
          </w:p>
        </w:tc>
        <w:tc>
          <w:tcPr>
            <w:tcW w:type="dxa" w:w="1609"/>
          </w:tcPr>
          <w:p>
            <w:pPr>
              <w:jc w:val="center"/>
            </w:pPr>
            <w:r>
              <w:rPr>
                <w:sz w:val="22"/>
              </w:rPr>
              <w:t>22/03/2019 11:00</w:t>
            </w:r>
          </w:p>
        </w:tc>
        <w:tc>
          <w:tcPr>
            <w:tcW w:type="dxa" w:w="1090"/>
          </w:tcPr>
          <w:p>
            <w:pPr>
              <w:jc w:val="center"/>
            </w:pPr>
            <w:r>
              <w:rPr>
                <w:sz w:val="22"/>
              </w:rPr>
              <w:t>23/03/2019 12:26</w:t>
            </w:r>
          </w:p>
        </w:tc>
        <w:tc>
          <w:tcPr>
            <w:tcW w:type="dxa" w:w="472"/>
          </w:tcPr>
          <w:p>
            <w:pPr>
              <w:jc w:val="center"/>
            </w:pPr>
            <w:r>
              <w:rPr>
                <w:sz w:val="22"/>
              </w:rPr>
              <w:t>1526</w:t>
            </w:r>
          </w:p>
        </w:tc>
        <w:tc>
          <w:tcPr>
            <w:tcW w:type="dxa" w:w="945"/>
          </w:tcPr>
          <w:p>
            <w:pPr>
              <w:jc w:val="center"/>
            </w:pPr>
            <w:r>
              <w:rPr>
                <w:sz w:val="22"/>
              </w:rPr>
              <w:t>FBT</w:t>
            </w:r>
          </w:p>
        </w:tc>
      </w:tr>
    </w:tbl>
    <w:p w:rsidR="0005560A" w:rsidRPr="00453747" w:rsidRDefault="0005560A" w:rsidP="00AD44C6">
      <w:pPr>
        <w:pStyle w:val="BodyTextIndent2"/>
        <w:ind w:left="0" w:firstLine="720"/>
        <w:rPr>
          <w:sz w:val="20"/>
          <w:szCs w:val="20"/>
        </w:rPr>
      </w:pPr>
      <w:bookmarkStart w:id="2" w:name="_GoBack"/>
      <w:bookmarkEnd w:id="0"/>
      <w:bookmarkEnd w:id="1"/>
      <w:bookmarkEnd w:id="2"/>
    </w:p>
    <w:sectPr w:rsidR="0005560A" w:rsidRPr="00453747" w:rsidSect="00E42DF0">
      <w:headerReference w:type="default" r:id="rId7"/>
      <w:foot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60A" w:rsidRDefault="0005560A">
      <w:r>
        <w:separator/>
      </w:r>
    </w:p>
  </w:endnote>
  <w:endnote w:type="continuationSeparator" w:id="1">
    <w:p w:rsidR="0005560A" w:rsidRDefault="00055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60A" w:rsidRPr="00C9360C" w:rsidRDefault="0005560A" w:rsidP="006D52F1">
    <w:pPr>
      <w:pStyle w:val="Footer"/>
      <w:jc w:val="center"/>
      <w:rPr>
        <w:sz w:val="18"/>
        <w:szCs w:val="18"/>
      </w:rPr>
    </w:pPr>
    <w:r w:rsidRPr="00C9360C">
      <w:rPr>
        <w:rStyle w:val="PageNumber"/>
        <w:sz w:val="18"/>
        <w:szCs w:val="18"/>
      </w:rPr>
      <w:fldChar w:fldCharType="begin"/>
    </w:r>
    <w:r w:rsidRPr="00C9360C">
      <w:rPr>
        <w:rStyle w:val="PageNumber"/>
        <w:sz w:val="18"/>
        <w:szCs w:val="18"/>
      </w:rPr>
      <w:instrText xml:space="preserve"> PAGE </w:instrText>
    </w:r>
    <w:r w:rsidRPr="00C9360C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 w:rsidRPr="00C9360C">
      <w:rPr>
        <w:rStyle w:val="PageNumber"/>
        <w:sz w:val="18"/>
        <w:szCs w:val="18"/>
      </w:rPr>
      <w:fldChar w:fldCharType="end"/>
    </w:r>
    <w:r w:rsidRPr="00C9360C">
      <w:rPr>
        <w:rStyle w:val="PageNumber"/>
        <w:sz w:val="18"/>
        <w:szCs w:val="18"/>
      </w:rPr>
      <w:t>/</w:t>
    </w:r>
    <w:r w:rsidRPr="00C9360C">
      <w:rPr>
        <w:rStyle w:val="PageNumber"/>
        <w:sz w:val="18"/>
        <w:szCs w:val="18"/>
      </w:rPr>
      <w:fldChar w:fldCharType="begin"/>
    </w:r>
    <w:r w:rsidRPr="00C9360C">
      <w:rPr>
        <w:rStyle w:val="PageNumber"/>
        <w:sz w:val="18"/>
        <w:szCs w:val="18"/>
      </w:rPr>
      <w:instrText xml:space="preserve"> NUMPAGES </w:instrText>
    </w:r>
    <w:r w:rsidRPr="00C9360C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 w:rsidRPr="00C9360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60A" w:rsidRDefault="0005560A">
      <w:r>
        <w:separator/>
      </w:r>
    </w:p>
  </w:footnote>
  <w:footnote w:type="continuationSeparator" w:id="1">
    <w:p w:rsidR="0005560A" w:rsidRDefault="000556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60A" w:rsidRDefault="0005560A" w:rsidP="006D52F1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369"/>
    <w:multiLevelType w:val="hybridMultilevel"/>
    <w:tmpl w:val="962A63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9E666F3"/>
    <w:multiLevelType w:val="hybridMultilevel"/>
    <w:tmpl w:val="A4B07BF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1919143D"/>
    <w:multiLevelType w:val="hybridMultilevel"/>
    <w:tmpl w:val="27A2BBFC"/>
    <w:lvl w:ilvl="0" w:tplc="D9623AAE">
      <w:start w:val="1"/>
      <w:numFmt w:val="bullet"/>
      <w:lvlText w:val=""/>
      <w:lvlJc w:val="left"/>
      <w:pPr>
        <w:tabs>
          <w:tab w:val="num" w:pos="1400"/>
        </w:tabs>
        <w:ind w:left="1287"/>
      </w:pPr>
      <w:rPr>
        <w:rFonts w:ascii="Wingdings" w:hAnsi="Wingdings" w:cs="Wingdings" w:hint="default"/>
        <w:color w:val="808080"/>
        <w:sz w:val="16"/>
        <w:szCs w:val="16"/>
      </w:rPr>
    </w:lvl>
    <w:lvl w:ilvl="1" w:tplc="2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42422E14"/>
    <w:multiLevelType w:val="hybridMultilevel"/>
    <w:tmpl w:val="C142B49E"/>
    <w:lvl w:ilvl="0" w:tplc="D9623AAE">
      <w:start w:val="1"/>
      <w:numFmt w:val="bullet"/>
      <w:lvlText w:val=""/>
      <w:lvlJc w:val="left"/>
      <w:pPr>
        <w:tabs>
          <w:tab w:val="num" w:pos="1400"/>
        </w:tabs>
        <w:ind w:left="1287"/>
      </w:pPr>
      <w:rPr>
        <w:rFonts w:ascii="Wingdings" w:hAnsi="Wingdings" w:cs="Wingdings" w:hint="default"/>
        <w:color w:val="808080"/>
        <w:sz w:val="16"/>
        <w:szCs w:val="16"/>
      </w:rPr>
    </w:lvl>
    <w:lvl w:ilvl="1" w:tplc="2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65A240B4"/>
    <w:multiLevelType w:val="hybridMultilevel"/>
    <w:tmpl w:val="1408F2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E46396E"/>
    <w:multiLevelType w:val="hybridMultilevel"/>
    <w:tmpl w:val="D28E2F7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7D31099B"/>
    <w:multiLevelType w:val="hybridMultilevel"/>
    <w:tmpl w:val="4BA21CF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embedSystemFonts/>
  <w:defaultTabStop w:val="709"/>
  <w:hyphenationZone w:val="425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2015"/>
    <w:rsid w:val="00005554"/>
    <w:rsid w:val="00010455"/>
    <w:rsid w:val="00010BEE"/>
    <w:rsid w:val="00011823"/>
    <w:rsid w:val="000159D7"/>
    <w:rsid w:val="00016E32"/>
    <w:rsid w:val="00017AA0"/>
    <w:rsid w:val="00017C8C"/>
    <w:rsid w:val="00021FE6"/>
    <w:rsid w:val="00022394"/>
    <w:rsid w:val="00022CA8"/>
    <w:rsid w:val="000255D1"/>
    <w:rsid w:val="00026725"/>
    <w:rsid w:val="00026FFA"/>
    <w:rsid w:val="000341A9"/>
    <w:rsid w:val="000367D9"/>
    <w:rsid w:val="000410D8"/>
    <w:rsid w:val="00044B06"/>
    <w:rsid w:val="00052494"/>
    <w:rsid w:val="000524B3"/>
    <w:rsid w:val="00053BBA"/>
    <w:rsid w:val="0005560A"/>
    <w:rsid w:val="000559B3"/>
    <w:rsid w:val="000623BF"/>
    <w:rsid w:val="00062794"/>
    <w:rsid w:val="000642CE"/>
    <w:rsid w:val="00064B9B"/>
    <w:rsid w:val="0006763D"/>
    <w:rsid w:val="00070D0B"/>
    <w:rsid w:val="0007252F"/>
    <w:rsid w:val="000744D4"/>
    <w:rsid w:val="00074832"/>
    <w:rsid w:val="000769E5"/>
    <w:rsid w:val="0007732F"/>
    <w:rsid w:val="00084FB3"/>
    <w:rsid w:val="00085968"/>
    <w:rsid w:val="00090337"/>
    <w:rsid w:val="000919F5"/>
    <w:rsid w:val="00095836"/>
    <w:rsid w:val="000A0756"/>
    <w:rsid w:val="000A607A"/>
    <w:rsid w:val="000A6EF4"/>
    <w:rsid w:val="000A7D7A"/>
    <w:rsid w:val="000B13A8"/>
    <w:rsid w:val="000B13F5"/>
    <w:rsid w:val="000B2678"/>
    <w:rsid w:val="000B3236"/>
    <w:rsid w:val="000B7378"/>
    <w:rsid w:val="000C102B"/>
    <w:rsid w:val="000C1A62"/>
    <w:rsid w:val="000C2630"/>
    <w:rsid w:val="000C36F6"/>
    <w:rsid w:val="000C43C4"/>
    <w:rsid w:val="000C5373"/>
    <w:rsid w:val="000C7930"/>
    <w:rsid w:val="000C7EDA"/>
    <w:rsid w:val="000D496B"/>
    <w:rsid w:val="000D56CB"/>
    <w:rsid w:val="000E0D0C"/>
    <w:rsid w:val="000E7584"/>
    <w:rsid w:val="000F5B70"/>
    <w:rsid w:val="000F644A"/>
    <w:rsid w:val="000F7EF0"/>
    <w:rsid w:val="00100F17"/>
    <w:rsid w:val="00103949"/>
    <w:rsid w:val="00104896"/>
    <w:rsid w:val="00105B9C"/>
    <w:rsid w:val="001068DB"/>
    <w:rsid w:val="001103D0"/>
    <w:rsid w:val="00111756"/>
    <w:rsid w:val="00113060"/>
    <w:rsid w:val="00113312"/>
    <w:rsid w:val="001138A5"/>
    <w:rsid w:val="0011532E"/>
    <w:rsid w:val="00122506"/>
    <w:rsid w:val="001254F9"/>
    <w:rsid w:val="00125C85"/>
    <w:rsid w:val="00127866"/>
    <w:rsid w:val="001302DB"/>
    <w:rsid w:val="001324C7"/>
    <w:rsid w:val="00132509"/>
    <w:rsid w:val="00132B36"/>
    <w:rsid w:val="0013478E"/>
    <w:rsid w:val="001348AE"/>
    <w:rsid w:val="00135102"/>
    <w:rsid w:val="00140BD3"/>
    <w:rsid w:val="001424C2"/>
    <w:rsid w:val="00143886"/>
    <w:rsid w:val="00147021"/>
    <w:rsid w:val="001474FB"/>
    <w:rsid w:val="0015013B"/>
    <w:rsid w:val="00151DD3"/>
    <w:rsid w:val="00154006"/>
    <w:rsid w:val="00160614"/>
    <w:rsid w:val="00160E91"/>
    <w:rsid w:val="00162C58"/>
    <w:rsid w:val="00163C60"/>
    <w:rsid w:val="001728A4"/>
    <w:rsid w:val="00176422"/>
    <w:rsid w:val="00180B1D"/>
    <w:rsid w:val="00181772"/>
    <w:rsid w:val="00183A7D"/>
    <w:rsid w:val="00183F0B"/>
    <w:rsid w:val="00186898"/>
    <w:rsid w:val="001952B6"/>
    <w:rsid w:val="0019587D"/>
    <w:rsid w:val="001A3929"/>
    <w:rsid w:val="001A5283"/>
    <w:rsid w:val="001B4BCD"/>
    <w:rsid w:val="001B5954"/>
    <w:rsid w:val="001C0908"/>
    <w:rsid w:val="001C615B"/>
    <w:rsid w:val="001C7B14"/>
    <w:rsid w:val="001C7CC4"/>
    <w:rsid w:val="001D67DF"/>
    <w:rsid w:val="001E0429"/>
    <w:rsid w:val="001E501C"/>
    <w:rsid w:val="001E55E6"/>
    <w:rsid w:val="001E63ED"/>
    <w:rsid w:val="001E6978"/>
    <w:rsid w:val="001F18C6"/>
    <w:rsid w:val="001F3556"/>
    <w:rsid w:val="001F76F1"/>
    <w:rsid w:val="001F7AE8"/>
    <w:rsid w:val="002008DF"/>
    <w:rsid w:val="00204D2A"/>
    <w:rsid w:val="0020604C"/>
    <w:rsid w:val="002060E5"/>
    <w:rsid w:val="00210DBF"/>
    <w:rsid w:val="00213D2E"/>
    <w:rsid w:val="0021759E"/>
    <w:rsid w:val="00220F68"/>
    <w:rsid w:val="00223B31"/>
    <w:rsid w:val="002252CC"/>
    <w:rsid w:val="002265A6"/>
    <w:rsid w:val="0022667B"/>
    <w:rsid w:val="00227B2E"/>
    <w:rsid w:val="00231E86"/>
    <w:rsid w:val="00237B9F"/>
    <w:rsid w:val="00245299"/>
    <w:rsid w:val="00251A7D"/>
    <w:rsid w:val="00251D86"/>
    <w:rsid w:val="00251F3F"/>
    <w:rsid w:val="00252905"/>
    <w:rsid w:val="00254641"/>
    <w:rsid w:val="00264D35"/>
    <w:rsid w:val="002657F0"/>
    <w:rsid w:val="00265941"/>
    <w:rsid w:val="00266CA0"/>
    <w:rsid w:val="00267214"/>
    <w:rsid w:val="00267344"/>
    <w:rsid w:val="00267882"/>
    <w:rsid w:val="00270369"/>
    <w:rsid w:val="0027445A"/>
    <w:rsid w:val="00274D81"/>
    <w:rsid w:val="0027714C"/>
    <w:rsid w:val="00277840"/>
    <w:rsid w:val="0028637D"/>
    <w:rsid w:val="00294E90"/>
    <w:rsid w:val="00294EF0"/>
    <w:rsid w:val="00296FE5"/>
    <w:rsid w:val="002A0248"/>
    <w:rsid w:val="002B062E"/>
    <w:rsid w:val="002B0B49"/>
    <w:rsid w:val="002B11F0"/>
    <w:rsid w:val="002B150B"/>
    <w:rsid w:val="002B252E"/>
    <w:rsid w:val="002B2CDA"/>
    <w:rsid w:val="002B3C92"/>
    <w:rsid w:val="002B4492"/>
    <w:rsid w:val="002B4A3A"/>
    <w:rsid w:val="002B5423"/>
    <w:rsid w:val="002B5E99"/>
    <w:rsid w:val="002B60B0"/>
    <w:rsid w:val="002B6C3D"/>
    <w:rsid w:val="002B715A"/>
    <w:rsid w:val="002B71A2"/>
    <w:rsid w:val="002C1695"/>
    <w:rsid w:val="002C1AE2"/>
    <w:rsid w:val="002C5A99"/>
    <w:rsid w:val="002C65EA"/>
    <w:rsid w:val="002D0F66"/>
    <w:rsid w:val="002D571E"/>
    <w:rsid w:val="002D6D7D"/>
    <w:rsid w:val="002E1BDE"/>
    <w:rsid w:val="002E2538"/>
    <w:rsid w:val="002E3EC0"/>
    <w:rsid w:val="002E51CE"/>
    <w:rsid w:val="002E6202"/>
    <w:rsid w:val="002F0A7D"/>
    <w:rsid w:val="002F31DD"/>
    <w:rsid w:val="003016AB"/>
    <w:rsid w:val="00302162"/>
    <w:rsid w:val="00302D0D"/>
    <w:rsid w:val="003030B7"/>
    <w:rsid w:val="0030642F"/>
    <w:rsid w:val="00306B0E"/>
    <w:rsid w:val="00316361"/>
    <w:rsid w:val="00317931"/>
    <w:rsid w:val="00324678"/>
    <w:rsid w:val="0033086B"/>
    <w:rsid w:val="0033780F"/>
    <w:rsid w:val="00340179"/>
    <w:rsid w:val="00341CF9"/>
    <w:rsid w:val="00342B86"/>
    <w:rsid w:val="00344C9C"/>
    <w:rsid w:val="003454E2"/>
    <w:rsid w:val="003465C5"/>
    <w:rsid w:val="003505DB"/>
    <w:rsid w:val="00354532"/>
    <w:rsid w:val="003577DB"/>
    <w:rsid w:val="0036134B"/>
    <w:rsid w:val="00362E56"/>
    <w:rsid w:val="00362E79"/>
    <w:rsid w:val="00364738"/>
    <w:rsid w:val="00365030"/>
    <w:rsid w:val="003661A9"/>
    <w:rsid w:val="00370AA4"/>
    <w:rsid w:val="00373001"/>
    <w:rsid w:val="0037487B"/>
    <w:rsid w:val="003775A5"/>
    <w:rsid w:val="00380C1C"/>
    <w:rsid w:val="00383E4A"/>
    <w:rsid w:val="00387A2D"/>
    <w:rsid w:val="0039792A"/>
    <w:rsid w:val="003A4218"/>
    <w:rsid w:val="003A53FD"/>
    <w:rsid w:val="003A5FBA"/>
    <w:rsid w:val="003A68A4"/>
    <w:rsid w:val="003A7278"/>
    <w:rsid w:val="003B0A8D"/>
    <w:rsid w:val="003B13F5"/>
    <w:rsid w:val="003B1DFD"/>
    <w:rsid w:val="003B1E28"/>
    <w:rsid w:val="003B6F35"/>
    <w:rsid w:val="003C22A3"/>
    <w:rsid w:val="003C285F"/>
    <w:rsid w:val="003C5580"/>
    <w:rsid w:val="003C6C7C"/>
    <w:rsid w:val="003D01B4"/>
    <w:rsid w:val="003D0CDD"/>
    <w:rsid w:val="003D11A6"/>
    <w:rsid w:val="003D3998"/>
    <w:rsid w:val="003D44B6"/>
    <w:rsid w:val="003D6C03"/>
    <w:rsid w:val="003E2C35"/>
    <w:rsid w:val="003E529E"/>
    <w:rsid w:val="003E728F"/>
    <w:rsid w:val="003F0CD3"/>
    <w:rsid w:val="003F3663"/>
    <w:rsid w:val="003F42CC"/>
    <w:rsid w:val="003F4930"/>
    <w:rsid w:val="0040283D"/>
    <w:rsid w:val="00407708"/>
    <w:rsid w:val="00412DAE"/>
    <w:rsid w:val="00417DCD"/>
    <w:rsid w:val="00420721"/>
    <w:rsid w:val="00421542"/>
    <w:rsid w:val="00422340"/>
    <w:rsid w:val="00423B94"/>
    <w:rsid w:val="004243F7"/>
    <w:rsid w:val="0042566B"/>
    <w:rsid w:val="00427A9D"/>
    <w:rsid w:val="00430FCE"/>
    <w:rsid w:val="004315C1"/>
    <w:rsid w:val="00431EEE"/>
    <w:rsid w:val="00433F08"/>
    <w:rsid w:val="00435BCA"/>
    <w:rsid w:val="0043733F"/>
    <w:rsid w:val="00443667"/>
    <w:rsid w:val="0044645A"/>
    <w:rsid w:val="00446C9B"/>
    <w:rsid w:val="00447043"/>
    <w:rsid w:val="00451F4A"/>
    <w:rsid w:val="00452BA3"/>
    <w:rsid w:val="00453747"/>
    <w:rsid w:val="00453BF6"/>
    <w:rsid w:val="00455D91"/>
    <w:rsid w:val="00456B5A"/>
    <w:rsid w:val="00462015"/>
    <w:rsid w:val="00464398"/>
    <w:rsid w:val="00465A4B"/>
    <w:rsid w:val="00467D46"/>
    <w:rsid w:val="00472AD3"/>
    <w:rsid w:val="004777AF"/>
    <w:rsid w:val="0048456F"/>
    <w:rsid w:val="00487FF4"/>
    <w:rsid w:val="0049063B"/>
    <w:rsid w:val="0049233C"/>
    <w:rsid w:val="00492FD2"/>
    <w:rsid w:val="00493303"/>
    <w:rsid w:val="004933F9"/>
    <w:rsid w:val="004939E4"/>
    <w:rsid w:val="004953C2"/>
    <w:rsid w:val="004A54E0"/>
    <w:rsid w:val="004A65B0"/>
    <w:rsid w:val="004B172F"/>
    <w:rsid w:val="004B207E"/>
    <w:rsid w:val="004B32F7"/>
    <w:rsid w:val="004B340D"/>
    <w:rsid w:val="004B46BC"/>
    <w:rsid w:val="004B595A"/>
    <w:rsid w:val="004C5E2B"/>
    <w:rsid w:val="004D0A9C"/>
    <w:rsid w:val="004D62F8"/>
    <w:rsid w:val="004D640A"/>
    <w:rsid w:val="004D7C09"/>
    <w:rsid w:val="004E0C20"/>
    <w:rsid w:val="004E1ECE"/>
    <w:rsid w:val="004E5AEA"/>
    <w:rsid w:val="004F1D58"/>
    <w:rsid w:val="004F1F86"/>
    <w:rsid w:val="004F6F55"/>
    <w:rsid w:val="004F7F6F"/>
    <w:rsid w:val="00503C0F"/>
    <w:rsid w:val="005056C0"/>
    <w:rsid w:val="00506F2C"/>
    <w:rsid w:val="005108C8"/>
    <w:rsid w:val="0051132A"/>
    <w:rsid w:val="0051335A"/>
    <w:rsid w:val="00515F1C"/>
    <w:rsid w:val="0053103B"/>
    <w:rsid w:val="00533D20"/>
    <w:rsid w:val="005344F9"/>
    <w:rsid w:val="00537FC1"/>
    <w:rsid w:val="0054649F"/>
    <w:rsid w:val="00560698"/>
    <w:rsid w:val="00562C29"/>
    <w:rsid w:val="00563B87"/>
    <w:rsid w:val="00563CE1"/>
    <w:rsid w:val="0057140F"/>
    <w:rsid w:val="00576F0D"/>
    <w:rsid w:val="00583431"/>
    <w:rsid w:val="00583815"/>
    <w:rsid w:val="005846DA"/>
    <w:rsid w:val="00587A43"/>
    <w:rsid w:val="005908AC"/>
    <w:rsid w:val="005908EE"/>
    <w:rsid w:val="00591310"/>
    <w:rsid w:val="0059145C"/>
    <w:rsid w:val="00596A4C"/>
    <w:rsid w:val="005A04B1"/>
    <w:rsid w:val="005A26C1"/>
    <w:rsid w:val="005A56B5"/>
    <w:rsid w:val="005A6912"/>
    <w:rsid w:val="005B0204"/>
    <w:rsid w:val="005B3B88"/>
    <w:rsid w:val="005B3EC3"/>
    <w:rsid w:val="005B4673"/>
    <w:rsid w:val="005B5C35"/>
    <w:rsid w:val="005B654B"/>
    <w:rsid w:val="005C03BC"/>
    <w:rsid w:val="005C2F1D"/>
    <w:rsid w:val="005C36CD"/>
    <w:rsid w:val="005C5A1E"/>
    <w:rsid w:val="005D3A20"/>
    <w:rsid w:val="005D50FB"/>
    <w:rsid w:val="005E170F"/>
    <w:rsid w:val="005E1DF9"/>
    <w:rsid w:val="005F1C50"/>
    <w:rsid w:val="005F2A20"/>
    <w:rsid w:val="005F5132"/>
    <w:rsid w:val="005F5A04"/>
    <w:rsid w:val="005F5EC2"/>
    <w:rsid w:val="00601D35"/>
    <w:rsid w:val="00603591"/>
    <w:rsid w:val="006039E6"/>
    <w:rsid w:val="006053DA"/>
    <w:rsid w:val="0060585C"/>
    <w:rsid w:val="00605CD4"/>
    <w:rsid w:val="00607F5C"/>
    <w:rsid w:val="0061647D"/>
    <w:rsid w:val="00622956"/>
    <w:rsid w:val="00626D3D"/>
    <w:rsid w:val="0063446B"/>
    <w:rsid w:val="00636ACB"/>
    <w:rsid w:val="006406BB"/>
    <w:rsid w:val="00640786"/>
    <w:rsid w:val="00642842"/>
    <w:rsid w:val="00650C25"/>
    <w:rsid w:val="00652B70"/>
    <w:rsid w:val="006545C2"/>
    <w:rsid w:val="00655073"/>
    <w:rsid w:val="006629C8"/>
    <w:rsid w:val="006645C7"/>
    <w:rsid w:val="00665C53"/>
    <w:rsid w:val="006714F9"/>
    <w:rsid w:val="006735D7"/>
    <w:rsid w:val="0067368E"/>
    <w:rsid w:val="00677E48"/>
    <w:rsid w:val="006809CB"/>
    <w:rsid w:val="0068546D"/>
    <w:rsid w:val="0069191D"/>
    <w:rsid w:val="00691A69"/>
    <w:rsid w:val="006922E8"/>
    <w:rsid w:val="0069613F"/>
    <w:rsid w:val="006A23F0"/>
    <w:rsid w:val="006A2EF6"/>
    <w:rsid w:val="006A3369"/>
    <w:rsid w:val="006A3696"/>
    <w:rsid w:val="006A382C"/>
    <w:rsid w:val="006A4AD8"/>
    <w:rsid w:val="006A785C"/>
    <w:rsid w:val="006B1C70"/>
    <w:rsid w:val="006B1E15"/>
    <w:rsid w:val="006B24E6"/>
    <w:rsid w:val="006B73BC"/>
    <w:rsid w:val="006C691F"/>
    <w:rsid w:val="006C6A21"/>
    <w:rsid w:val="006D52F1"/>
    <w:rsid w:val="006D75C3"/>
    <w:rsid w:val="006E646E"/>
    <w:rsid w:val="006E6DC7"/>
    <w:rsid w:val="006F2ACC"/>
    <w:rsid w:val="006F3B6C"/>
    <w:rsid w:val="006F7D8F"/>
    <w:rsid w:val="00701278"/>
    <w:rsid w:val="007066CE"/>
    <w:rsid w:val="007078FE"/>
    <w:rsid w:val="00707ECA"/>
    <w:rsid w:val="007111E0"/>
    <w:rsid w:val="00711955"/>
    <w:rsid w:val="00711CDB"/>
    <w:rsid w:val="00713A37"/>
    <w:rsid w:val="00713B1B"/>
    <w:rsid w:val="00715D8D"/>
    <w:rsid w:val="0072079C"/>
    <w:rsid w:val="00724EA8"/>
    <w:rsid w:val="00726B4B"/>
    <w:rsid w:val="00726DE5"/>
    <w:rsid w:val="007301B5"/>
    <w:rsid w:val="00730E2E"/>
    <w:rsid w:val="007349F8"/>
    <w:rsid w:val="00736755"/>
    <w:rsid w:val="00742BCD"/>
    <w:rsid w:val="00745E94"/>
    <w:rsid w:val="00746D7D"/>
    <w:rsid w:val="007532A7"/>
    <w:rsid w:val="00754A5C"/>
    <w:rsid w:val="00760D7E"/>
    <w:rsid w:val="0076515A"/>
    <w:rsid w:val="0077099E"/>
    <w:rsid w:val="00770B75"/>
    <w:rsid w:val="00771464"/>
    <w:rsid w:val="00774B6A"/>
    <w:rsid w:val="00775363"/>
    <w:rsid w:val="0077606A"/>
    <w:rsid w:val="00783327"/>
    <w:rsid w:val="00783791"/>
    <w:rsid w:val="007900CD"/>
    <w:rsid w:val="0079057C"/>
    <w:rsid w:val="007975C8"/>
    <w:rsid w:val="007A0879"/>
    <w:rsid w:val="007A160B"/>
    <w:rsid w:val="007A48C1"/>
    <w:rsid w:val="007B099C"/>
    <w:rsid w:val="007B3345"/>
    <w:rsid w:val="007B76CA"/>
    <w:rsid w:val="007C101A"/>
    <w:rsid w:val="007C1C67"/>
    <w:rsid w:val="007C1E2D"/>
    <w:rsid w:val="007C30B0"/>
    <w:rsid w:val="007C4C59"/>
    <w:rsid w:val="007C4D02"/>
    <w:rsid w:val="007C76BB"/>
    <w:rsid w:val="007D136C"/>
    <w:rsid w:val="007D4452"/>
    <w:rsid w:val="007D4517"/>
    <w:rsid w:val="007D4C61"/>
    <w:rsid w:val="007D5E33"/>
    <w:rsid w:val="007D6946"/>
    <w:rsid w:val="007D70B3"/>
    <w:rsid w:val="007E1425"/>
    <w:rsid w:val="007E1C75"/>
    <w:rsid w:val="007E5564"/>
    <w:rsid w:val="007E5859"/>
    <w:rsid w:val="007E74B2"/>
    <w:rsid w:val="007F5BD3"/>
    <w:rsid w:val="007F6648"/>
    <w:rsid w:val="007F7083"/>
    <w:rsid w:val="00801F7E"/>
    <w:rsid w:val="00803DC7"/>
    <w:rsid w:val="0080464F"/>
    <w:rsid w:val="0080738A"/>
    <w:rsid w:val="00813AB3"/>
    <w:rsid w:val="00813F42"/>
    <w:rsid w:val="008221E9"/>
    <w:rsid w:val="00824A82"/>
    <w:rsid w:val="008259DF"/>
    <w:rsid w:val="008267D8"/>
    <w:rsid w:val="008326EF"/>
    <w:rsid w:val="008327D5"/>
    <w:rsid w:val="00833F01"/>
    <w:rsid w:val="0083401D"/>
    <w:rsid w:val="00835394"/>
    <w:rsid w:val="00835814"/>
    <w:rsid w:val="008402CA"/>
    <w:rsid w:val="008415F8"/>
    <w:rsid w:val="00843F07"/>
    <w:rsid w:val="0084489A"/>
    <w:rsid w:val="00846212"/>
    <w:rsid w:val="0084677F"/>
    <w:rsid w:val="008546D3"/>
    <w:rsid w:val="00860685"/>
    <w:rsid w:val="00865E8D"/>
    <w:rsid w:val="0086626D"/>
    <w:rsid w:val="00866C50"/>
    <w:rsid w:val="008768BA"/>
    <w:rsid w:val="00877324"/>
    <w:rsid w:val="008816B3"/>
    <w:rsid w:val="00882299"/>
    <w:rsid w:val="00883337"/>
    <w:rsid w:val="00886044"/>
    <w:rsid w:val="0089002E"/>
    <w:rsid w:val="00892146"/>
    <w:rsid w:val="0089414A"/>
    <w:rsid w:val="008A0909"/>
    <w:rsid w:val="008A20CA"/>
    <w:rsid w:val="008A5D23"/>
    <w:rsid w:val="008A6927"/>
    <w:rsid w:val="008B32B7"/>
    <w:rsid w:val="008C13D4"/>
    <w:rsid w:val="008C49C1"/>
    <w:rsid w:val="008C6074"/>
    <w:rsid w:val="008C7FF7"/>
    <w:rsid w:val="008E6D36"/>
    <w:rsid w:val="008F1FA4"/>
    <w:rsid w:val="008F4B66"/>
    <w:rsid w:val="008F5FB4"/>
    <w:rsid w:val="008F5FE0"/>
    <w:rsid w:val="00900B73"/>
    <w:rsid w:val="00901A94"/>
    <w:rsid w:val="00903037"/>
    <w:rsid w:val="00903929"/>
    <w:rsid w:val="009046D6"/>
    <w:rsid w:val="00906A02"/>
    <w:rsid w:val="00906D05"/>
    <w:rsid w:val="00906E4C"/>
    <w:rsid w:val="0091252A"/>
    <w:rsid w:val="00912B34"/>
    <w:rsid w:val="0091383D"/>
    <w:rsid w:val="00913EE7"/>
    <w:rsid w:val="00914086"/>
    <w:rsid w:val="00915562"/>
    <w:rsid w:val="0091796F"/>
    <w:rsid w:val="00923816"/>
    <w:rsid w:val="009239E6"/>
    <w:rsid w:val="00924894"/>
    <w:rsid w:val="00925EC5"/>
    <w:rsid w:val="009271BD"/>
    <w:rsid w:val="00927288"/>
    <w:rsid w:val="00931B4E"/>
    <w:rsid w:val="009360BF"/>
    <w:rsid w:val="00941644"/>
    <w:rsid w:val="00947305"/>
    <w:rsid w:val="00947EB5"/>
    <w:rsid w:val="009566D2"/>
    <w:rsid w:val="00956D5D"/>
    <w:rsid w:val="009619BA"/>
    <w:rsid w:val="00962AF8"/>
    <w:rsid w:val="00964738"/>
    <w:rsid w:val="00967688"/>
    <w:rsid w:val="009718DE"/>
    <w:rsid w:val="00971A5E"/>
    <w:rsid w:val="00972EE4"/>
    <w:rsid w:val="00973C15"/>
    <w:rsid w:val="0097495D"/>
    <w:rsid w:val="009759FE"/>
    <w:rsid w:val="0097624C"/>
    <w:rsid w:val="00977020"/>
    <w:rsid w:val="009839CA"/>
    <w:rsid w:val="00983D04"/>
    <w:rsid w:val="00986C80"/>
    <w:rsid w:val="009874D0"/>
    <w:rsid w:val="00990C17"/>
    <w:rsid w:val="00991A61"/>
    <w:rsid w:val="00991EE8"/>
    <w:rsid w:val="00995FC8"/>
    <w:rsid w:val="009970F9"/>
    <w:rsid w:val="009A3F87"/>
    <w:rsid w:val="009A62AB"/>
    <w:rsid w:val="009A6728"/>
    <w:rsid w:val="009B049B"/>
    <w:rsid w:val="009B25D2"/>
    <w:rsid w:val="009B2760"/>
    <w:rsid w:val="009B28FD"/>
    <w:rsid w:val="009B33B2"/>
    <w:rsid w:val="009B5C74"/>
    <w:rsid w:val="009B6315"/>
    <w:rsid w:val="009C2CB3"/>
    <w:rsid w:val="009C54F8"/>
    <w:rsid w:val="009C7222"/>
    <w:rsid w:val="009D2D8D"/>
    <w:rsid w:val="009D2E02"/>
    <w:rsid w:val="009D351D"/>
    <w:rsid w:val="009D3E1E"/>
    <w:rsid w:val="009D5C87"/>
    <w:rsid w:val="009D782E"/>
    <w:rsid w:val="009E08BE"/>
    <w:rsid w:val="009E2320"/>
    <w:rsid w:val="009E2513"/>
    <w:rsid w:val="009E2EC5"/>
    <w:rsid w:val="009E2EE3"/>
    <w:rsid w:val="009E3646"/>
    <w:rsid w:val="009E4F02"/>
    <w:rsid w:val="009E6966"/>
    <w:rsid w:val="009E75EA"/>
    <w:rsid w:val="009F1707"/>
    <w:rsid w:val="009F1795"/>
    <w:rsid w:val="009F1928"/>
    <w:rsid w:val="009F1AD0"/>
    <w:rsid w:val="009F2C5F"/>
    <w:rsid w:val="009F39F9"/>
    <w:rsid w:val="009F75FA"/>
    <w:rsid w:val="00A01660"/>
    <w:rsid w:val="00A019B1"/>
    <w:rsid w:val="00A05506"/>
    <w:rsid w:val="00A06AAD"/>
    <w:rsid w:val="00A1072F"/>
    <w:rsid w:val="00A11C0B"/>
    <w:rsid w:val="00A139C5"/>
    <w:rsid w:val="00A16DA2"/>
    <w:rsid w:val="00A17618"/>
    <w:rsid w:val="00A17CD2"/>
    <w:rsid w:val="00A21147"/>
    <w:rsid w:val="00A21ACC"/>
    <w:rsid w:val="00A21DCB"/>
    <w:rsid w:val="00A229D9"/>
    <w:rsid w:val="00A236BD"/>
    <w:rsid w:val="00A25859"/>
    <w:rsid w:val="00A26CF2"/>
    <w:rsid w:val="00A26DF7"/>
    <w:rsid w:val="00A277FA"/>
    <w:rsid w:val="00A34A0C"/>
    <w:rsid w:val="00A36784"/>
    <w:rsid w:val="00A42F2D"/>
    <w:rsid w:val="00A4470E"/>
    <w:rsid w:val="00A4621D"/>
    <w:rsid w:val="00A52F01"/>
    <w:rsid w:val="00A53584"/>
    <w:rsid w:val="00A57C39"/>
    <w:rsid w:val="00A63872"/>
    <w:rsid w:val="00A63F7E"/>
    <w:rsid w:val="00A676DB"/>
    <w:rsid w:val="00A721CD"/>
    <w:rsid w:val="00A7419A"/>
    <w:rsid w:val="00A75793"/>
    <w:rsid w:val="00A76A15"/>
    <w:rsid w:val="00A81149"/>
    <w:rsid w:val="00A831A3"/>
    <w:rsid w:val="00A87837"/>
    <w:rsid w:val="00A9255D"/>
    <w:rsid w:val="00A93410"/>
    <w:rsid w:val="00A96668"/>
    <w:rsid w:val="00AA3146"/>
    <w:rsid w:val="00AA46E2"/>
    <w:rsid w:val="00AB29CC"/>
    <w:rsid w:val="00AB3788"/>
    <w:rsid w:val="00AB3B8E"/>
    <w:rsid w:val="00AB6FF8"/>
    <w:rsid w:val="00AC03D3"/>
    <w:rsid w:val="00AC1DA2"/>
    <w:rsid w:val="00AC2642"/>
    <w:rsid w:val="00AC776E"/>
    <w:rsid w:val="00AD38E1"/>
    <w:rsid w:val="00AD3D1E"/>
    <w:rsid w:val="00AD44C6"/>
    <w:rsid w:val="00AD454D"/>
    <w:rsid w:val="00AE38D7"/>
    <w:rsid w:val="00AE4549"/>
    <w:rsid w:val="00AF041E"/>
    <w:rsid w:val="00AF2308"/>
    <w:rsid w:val="00AF3314"/>
    <w:rsid w:val="00AF370C"/>
    <w:rsid w:val="00AF41F7"/>
    <w:rsid w:val="00AF4CDB"/>
    <w:rsid w:val="00AF6F71"/>
    <w:rsid w:val="00AF7E00"/>
    <w:rsid w:val="00AF7F27"/>
    <w:rsid w:val="00B0444F"/>
    <w:rsid w:val="00B05251"/>
    <w:rsid w:val="00B05630"/>
    <w:rsid w:val="00B06A99"/>
    <w:rsid w:val="00B06DCA"/>
    <w:rsid w:val="00B124D2"/>
    <w:rsid w:val="00B209D5"/>
    <w:rsid w:val="00B211A8"/>
    <w:rsid w:val="00B21C4A"/>
    <w:rsid w:val="00B21D5E"/>
    <w:rsid w:val="00B22B58"/>
    <w:rsid w:val="00B25487"/>
    <w:rsid w:val="00B27B53"/>
    <w:rsid w:val="00B310D3"/>
    <w:rsid w:val="00B321F3"/>
    <w:rsid w:val="00B3504F"/>
    <w:rsid w:val="00B41D51"/>
    <w:rsid w:val="00B455E8"/>
    <w:rsid w:val="00B50A21"/>
    <w:rsid w:val="00B51486"/>
    <w:rsid w:val="00B531B1"/>
    <w:rsid w:val="00B53C57"/>
    <w:rsid w:val="00B612C0"/>
    <w:rsid w:val="00B61AE4"/>
    <w:rsid w:val="00B63065"/>
    <w:rsid w:val="00B76C28"/>
    <w:rsid w:val="00B7720B"/>
    <w:rsid w:val="00B84B25"/>
    <w:rsid w:val="00B877B1"/>
    <w:rsid w:val="00B916D3"/>
    <w:rsid w:val="00B92A0F"/>
    <w:rsid w:val="00B92B43"/>
    <w:rsid w:val="00B97075"/>
    <w:rsid w:val="00BA0869"/>
    <w:rsid w:val="00BA0E7A"/>
    <w:rsid w:val="00BA1F01"/>
    <w:rsid w:val="00BA2C8C"/>
    <w:rsid w:val="00BA4173"/>
    <w:rsid w:val="00BA5614"/>
    <w:rsid w:val="00BA6189"/>
    <w:rsid w:val="00BB0B42"/>
    <w:rsid w:val="00BB0DE2"/>
    <w:rsid w:val="00BB3269"/>
    <w:rsid w:val="00BB4D26"/>
    <w:rsid w:val="00BC1A68"/>
    <w:rsid w:val="00BC3A7A"/>
    <w:rsid w:val="00BC5CE4"/>
    <w:rsid w:val="00BC6D3C"/>
    <w:rsid w:val="00BD3E48"/>
    <w:rsid w:val="00BD66D4"/>
    <w:rsid w:val="00BE156E"/>
    <w:rsid w:val="00BE5804"/>
    <w:rsid w:val="00BE5D3B"/>
    <w:rsid w:val="00BE755C"/>
    <w:rsid w:val="00BE7778"/>
    <w:rsid w:val="00BF01EB"/>
    <w:rsid w:val="00BF0881"/>
    <w:rsid w:val="00BF08C7"/>
    <w:rsid w:val="00BF1DDE"/>
    <w:rsid w:val="00BF2BD2"/>
    <w:rsid w:val="00C04A4B"/>
    <w:rsid w:val="00C06C1A"/>
    <w:rsid w:val="00C1324F"/>
    <w:rsid w:val="00C179B3"/>
    <w:rsid w:val="00C206CB"/>
    <w:rsid w:val="00C2249B"/>
    <w:rsid w:val="00C23B98"/>
    <w:rsid w:val="00C25672"/>
    <w:rsid w:val="00C26A6E"/>
    <w:rsid w:val="00C325ED"/>
    <w:rsid w:val="00C36A0E"/>
    <w:rsid w:val="00C37877"/>
    <w:rsid w:val="00C4570C"/>
    <w:rsid w:val="00C516A7"/>
    <w:rsid w:val="00C5274C"/>
    <w:rsid w:val="00C55406"/>
    <w:rsid w:val="00C55EDF"/>
    <w:rsid w:val="00C60428"/>
    <w:rsid w:val="00C60ABD"/>
    <w:rsid w:val="00C64BAF"/>
    <w:rsid w:val="00C64BB4"/>
    <w:rsid w:val="00C66B31"/>
    <w:rsid w:val="00C71778"/>
    <w:rsid w:val="00C71AEF"/>
    <w:rsid w:val="00C74E11"/>
    <w:rsid w:val="00C75EB9"/>
    <w:rsid w:val="00C8510C"/>
    <w:rsid w:val="00C90DDD"/>
    <w:rsid w:val="00C9360C"/>
    <w:rsid w:val="00C93CBD"/>
    <w:rsid w:val="00C95524"/>
    <w:rsid w:val="00C969C3"/>
    <w:rsid w:val="00C97A4F"/>
    <w:rsid w:val="00C97C7B"/>
    <w:rsid w:val="00CA0BC7"/>
    <w:rsid w:val="00CA54B9"/>
    <w:rsid w:val="00CA67FB"/>
    <w:rsid w:val="00CB03D7"/>
    <w:rsid w:val="00CB2B0C"/>
    <w:rsid w:val="00CB3822"/>
    <w:rsid w:val="00CB4583"/>
    <w:rsid w:val="00CB49A4"/>
    <w:rsid w:val="00CC0A88"/>
    <w:rsid w:val="00CC3885"/>
    <w:rsid w:val="00CC55AC"/>
    <w:rsid w:val="00CC695C"/>
    <w:rsid w:val="00CD2C30"/>
    <w:rsid w:val="00CD39A5"/>
    <w:rsid w:val="00CD48BC"/>
    <w:rsid w:val="00CD65FA"/>
    <w:rsid w:val="00CE1EBE"/>
    <w:rsid w:val="00CE2B93"/>
    <w:rsid w:val="00CE341F"/>
    <w:rsid w:val="00CE4432"/>
    <w:rsid w:val="00CE6720"/>
    <w:rsid w:val="00D00A8F"/>
    <w:rsid w:val="00D071D8"/>
    <w:rsid w:val="00D07CC2"/>
    <w:rsid w:val="00D12255"/>
    <w:rsid w:val="00D12D17"/>
    <w:rsid w:val="00D1337B"/>
    <w:rsid w:val="00D178F1"/>
    <w:rsid w:val="00D23BA4"/>
    <w:rsid w:val="00D26B18"/>
    <w:rsid w:val="00D3153C"/>
    <w:rsid w:val="00D31D37"/>
    <w:rsid w:val="00D349BE"/>
    <w:rsid w:val="00D3683F"/>
    <w:rsid w:val="00D42630"/>
    <w:rsid w:val="00D43273"/>
    <w:rsid w:val="00D43FBB"/>
    <w:rsid w:val="00D457ED"/>
    <w:rsid w:val="00D46BE7"/>
    <w:rsid w:val="00D530F2"/>
    <w:rsid w:val="00D54192"/>
    <w:rsid w:val="00D55289"/>
    <w:rsid w:val="00D555EB"/>
    <w:rsid w:val="00D56C69"/>
    <w:rsid w:val="00D60320"/>
    <w:rsid w:val="00D61838"/>
    <w:rsid w:val="00D63FAC"/>
    <w:rsid w:val="00D66E9A"/>
    <w:rsid w:val="00D6776D"/>
    <w:rsid w:val="00D729E8"/>
    <w:rsid w:val="00D72A0D"/>
    <w:rsid w:val="00D75E21"/>
    <w:rsid w:val="00D80376"/>
    <w:rsid w:val="00D80F37"/>
    <w:rsid w:val="00D80FF1"/>
    <w:rsid w:val="00D823B2"/>
    <w:rsid w:val="00D8585B"/>
    <w:rsid w:val="00D85E84"/>
    <w:rsid w:val="00D85F33"/>
    <w:rsid w:val="00D8650C"/>
    <w:rsid w:val="00D9022A"/>
    <w:rsid w:val="00D92B11"/>
    <w:rsid w:val="00D935C8"/>
    <w:rsid w:val="00D939D7"/>
    <w:rsid w:val="00DA0A5F"/>
    <w:rsid w:val="00DA5AC3"/>
    <w:rsid w:val="00DB1BF4"/>
    <w:rsid w:val="00DB39BE"/>
    <w:rsid w:val="00DB4578"/>
    <w:rsid w:val="00DB4731"/>
    <w:rsid w:val="00DB60C6"/>
    <w:rsid w:val="00DC1350"/>
    <w:rsid w:val="00DC1E81"/>
    <w:rsid w:val="00DC24FE"/>
    <w:rsid w:val="00DC6453"/>
    <w:rsid w:val="00DC6997"/>
    <w:rsid w:val="00DC7695"/>
    <w:rsid w:val="00DD098D"/>
    <w:rsid w:val="00DD1E94"/>
    <w:rsid w:val="00DE2633"/>
    <w:rsid w:val="00DE675F"/>
    <w:rsid w:val="00DE7993"/>
    <w:rsid w:val="00DF0474"/>
    <w:rsid w:val="00DF3E5F"/>
    <w:rsid w:val="00DF490C"/>
    <w:rsid w:val="00DF6269"/>
    <w:rsid w:val="00E013EF"/>
    <w:rsid w:val="00E027B3"/>
    <w:rsid w:val="00E0320D"/>
    <w:rsid w:val="00E036EF"/>
    <w:rsid w:val="00E0514E"/>
    <w:rsid w:val="00E06739"/>
    <w:rsid w:val="00E128EF"/>
    <w:rsid w:val="00E15BF2"/>
    <w:rsid w:val="00E15D86"/>
    <w:rsid w:val="00E179E6"/>
    <w:rsid w:val="00E23A84"/>
    <w:rsid w:val="00E30BA1"/>
    <w:rsid w:val="00E327C9"/>
    <w:rsid w:val="00E339FD"/>
    <w:rsid w:val="00E33B27"/>
    <w:rsid w:val="00E34551"/>
    <w:rsid w:val="00E347A7"/>
    <w:rsid w:val="00E34C1B"/>
    <w:rsid w:val="00E37CA9"/>
    <w:rsid w:val="00E42400"/>
    <w:rsid w:val="00E42DF0"/>
    <w:rsid w:val="00E43417"/>
    <w:rsid w:val="00E45A56"/>
    <w:rsid w:val="00E47FAD"/>
    <w:rsid w:val="00E51644"/>
    <w:rsid w:val="00E56504"/>
    <w:rsid w:val="00E56F74"/>
    <w:rsid w:val="00E57F5E"/>
    <w:rsid w:val="00E60549"/>
    <w:rsid w:val="00E60CBB"/>
    <w:rsid w:val="00E6256C"/>
    <w:rsid w:val="00E66182"/>
    <w:rsid w:val="00E666A1"/>
    <w:rsid w:val="00E67E38"/>
    <w:rsid w:val="00E77DD2"/>
    <w:rsid w:val="00E83DFA"/>
    <w:rsid w:val="00E87817"/>
    <w:rsid w:val="00E94818"/>
    <w:rsid w:val="00EA22EF"/>
    <w:rsid w:val="00EA4D6A"/>
    <w:rsid w:val="00EB10A6"/>
    <w:rsid w:val="00EB2569"/>
    <w:rsid w:val="00EB33A9"/>
    <w:rsid w:val="00EB3788"/>
    <w:rsid w:val="00EB38DC"/>
    <w:rsid w:val="00EB3AF3"/>
    <w:rsid w:val="00EB5090"/>
    <w:rsid w:val="00EC0387"/>
    <w:rsid w:val="00EC0664"/>
    <w:rsid w:val="00EC2F66"/>
    <w:rsid w:val="00EC3F76"/>
    <w:rsid w:val="00EC5442"/>
    <w:rsid w:val="00EC61EE"/>
    <w:rsid w:val="00EC6794"/>
    <w:rsid w:val="00EC6E8E"/>
    <w:rsid w:val="00EC7585"/>
    <w:rsid w:val="00EC761B"/>
    <w:rsid w:val="00EC7C14"/>
    <w:rsid w:val="00ED04B5"/>
    <w:rsid w:val="00ED13C7"/>
    <w:rsid w:val="00ED2211"/>
    <w:rsid w:val="00ED245A"/>
    <w:rsid w:val="00ED38DF"/>
    <w:rsid w:val="00ED5A5E"/>
    <w:rsid w:val="00ED616D"/>
    <w:rsid w:val="00ED6B65"/>
    <w:rsid w:val="00ED773E"/>
    <w:rsid w:val="00EE016A"/>
    <w:rsid w:val="00EE131C"/>
    <w:rsid w:val="00EE4928"/>
    <w:rsid w:val="00EE6FEC"/>
    <w:rsid w:val="00EF414F"/>
    <w:rsid w:val="00EF439E"/>
    <w:rsid w:val="00F00393"/>
    <w:rsid w:val="00F005F1"/>
    <w:rsid w:val="00F01533"/>
    <w:rsid w:val="00F024EE"/>
    <w:rsid w:val="00F02FE7"/>
    <w:rsid w:val="00F04C90"/>
    <w:rsid w:val="00F04DF7"/>
    <w:rsid w:val="00F15D9E"/>
    <w:rsid w:val="00F175D6"/>
    <w:rsid w:val="00F2060B"/>
    <w:rsid w:val="00F25AE2"/>
    <w:rsid w:val="00F26FB0"/>
    <w:rsid w:val="00F27E3F"/>
    <w:rsid w:val="00F30EA6"/>
    <w:rsid w:val="00F324A9"/>
    <w:rsid w:val="00F32E83"/>
    <w:rsid w:val="00F37655"/>
    <w:rsid w:val="00F50A58"/>
    <w:rsid w:val="00F525B0"/>
    <w:rsid w:val="00F53F15"/>
    <w:rsid w:val="00F54255"/>
    <w:rsid w:val="00F545AC"/>
    <w:rsid w:val="00F57764"/>
    <w:rsid w:val="00F57BE1"/>
    <w:rsid w:val="00F61778"/>
    <w:rsid w:val="00F65140"/>
    <w:rsid w:val="00F659FC"/>
    <w:rsid w:val="00F65B6A"/>
    <w:rsid w:val="00F67BDF"/>
    <w:rsid w:val="00F70362"/>
    <w:rsid w:val="00F70B93"/>
    <w:rsid w:val="00F73E1C"/>
    <w:rsid w:val="00F77219"/>
    <w:rsid w:val="00F806DA"/>
    <w:rsid w:val="00F80E0F"/>
    <w:rsid w:val="00F87E87"/>
    <w:rsid w:val="00F95D26"/>
    <w:rsid w:val="00F979DD"/>
    <w:rsid w:val="00FA0338"/>
    <w:rsid w:val="00FA0607"/>
    <w:rsid w:val="00FA102B"/>
    <w:rsid w:val="00FA142C"/>
    <w:rsid w:val="00FA2679"/>
    <w:rsid w:val="00FA5BAC"/>
    <w:rsid w:val="00FA6380"/>
    <w:rsid w:val="00FD0F0B"/>
    <w:rsid w:val="00FD153D"/>
    <w:rsid w:val="00FE1371"/>
    <w:rsid w:val="00FE4613"/>
    <w:rsid w:val="00FE5F5F"/>
    <w:rsid w:val="00FE66B1"/>
    <w:rsid w:val="00FE6A19"/>
    <w:rsid w:val="00FF07DD"/>
    <w:rsid w:val="00FF18E1"/>
    <w:rsid w:val="00FF2566"/>
    <w:rsid w:val="00FF2FBC"/>
    <w:rsid w:val="00FF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044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6044"/>
    <w:pPr>
      <w:keepNext/>
      <w:tabs>
        <w:tab w:val="left" w:pos="3780"/>
        <w:tab w:val="left" w:pos="3960"/>
      </w:tabs>
      <w:spacing w:line="360" w:lineRule="auto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86044"/>
    <w:pPr>
      <w:keepNext/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86044"/>
    <w:pPr>
      <w:keepNext/>
      <w:ind w:firstLine="5400"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6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66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66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rsid w:val="00886044"/>
    <w:pPr>
      <w:ind w:firstLine="57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9466A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886044"/>
    <w:pPr>
      <w:tabs>
        <w:tab w:val="left" w:pos="3780"/>
        <w:tab w:val="left" w:pos="3960"/>
      </w:tabs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466A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86044"/>
    <w:pPr>
      <w:ind w:left="52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813F42"/>
    <w:rPr>
      <w:sz w:val="24"/>
      <w:szCs w:val="24"/>
      <w:lang w:val="es-ES" w:eastAsia="es-ES"/>
    </w:rPr>
  </w:style>
  <w:style w:type="paragraph" w:styleId="BodyTextIndent3">
    <w:name w:val="Body Text Indent 3"/>
    <w:basedOn w:val="Normal"/>
    <w:link w:val="BodyTextIndent3Char"/>
    <w:uiPriority w:val="99"/>
    <w:rsid w:val="00886044"/>
    <w:pPr>
      <w:tabs>
        <w:tab w:val="left" w:pos="3780"/>
      </w:tabs>
      <w:spacing w:line="36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9466A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886044"/>
    <w:pPr>
      <w:tabs>
        <w:tab w:val="left" w:pos="3780"/>
        <w:tab w:val="left" w:pos="3960"/>
      </w:tabs>
      <w:spacing w:line="360" w:lineRule="auto"/>
    </w:pPr>
    <w:rPr>
      <w:b/>
      <w:bCs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9466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A0BC7"/>
    <w:pPr>
      <w:tabs>
        <w:tab w:val="center" w:pos="4419"/>
        <w:tab w:val="right" w:pos="8838"/>
      </w:tabs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46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04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66A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6D52F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466A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6D52F1"/>
  </w:style>
  <w:style w:type="table" w:styleId="TableGrid">
    <w:name w:val="Table Grid"/>
    <w:basedOn w:val="TableNormal"/>
    <w:uiPriority w:val="99"/>
    <w:rsid w:val="007B099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99"/>
    <w:locked/>
    <w:rsid w:val="00813F42"/>
    <w:rPr>
      <w:rFonts w:ascii="Lucida Sans Unicode" w:hAnsi="Lucida Sans Unicode" w:cs="Lucida Sans Unicode"/>
      <w:sz w:val="24"/>
      <w:szCs w:val="24"/>
      <w:lang w:val="en-US" w:eastAsia="en-US"/>
    </w:rPr>
  </w:style>
  <w:style w:type="paragraph" w:styleId="NoSpacing">
    <w:name w:val="No Spacing"/>
    <w:basedOn w:val="Normal"/>
    <w:link w:val="NoSpacingChar"/>
    <w:uiPriority w:val="99"/>
    <w:qFormat/>
    <w:rsid w:val="00813F42"/>
    <w:rPr>
      <w:rFonts w:ascii="Lucida Sans Unicode" w:hAnsi="Lucida Sans Unicode" w:cs="Lucida Sans Unicode"/>
      <w:lang w:val="en-US" w:eastAsia="en-US"/>
    </w:rPr>
  </w:style>
  <w:style w:type="paragraph" w:customStyle="1" w:styleId="std">
    <w:name w:val="std"/>
    <w:basedOn w:val="Normal"/>
    <w:uiPriority w:val="99"/>
    <w:rsid w:val="00270369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40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8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10</Words>
  <Characters>57</Characters>
  <Application>Microsoft Office Outlook</Application>
  <DocSecurity>0</DocSecurity>
  <Lines>0</Lines>
  <Paragraphs>0</Paragraphs>
  <ScaleCrop>false</ScaleCrop>
  <Company>EPRE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Juan 22 de abril de 2002</dc:title>
  <dc:subject/>
  <dc:creator>Humberto Juárez</dc:creator>
  <cp:keywords/>
  <dc:description/>
  <cp:lastModifiedBy>E.P.R.E. San Juan</cp:lastModifiedBy>
  <cp:revision>8</cp:revision>
  <cp:lastPrinted>2018-08-21T13:26:00Z</cp:lastPrinted>
  <dcterms:created xsi:type="dcterms:W3CDTF">2018-10-17T12:58:00Z</dcterms:created>
  <dcterms:modified xsi:type="dcterms:W3CDTF">2019-01-10T14:58:00Z</dcterms:modified>
</cp:coreProperties>
</file>